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AFD" w:rsidRPr="004B3AFD" w:rsidRDefault="004B3AFD" w:rsidP="004B3AFD">
      <w:pPr>
        <w:spacing w:before="100" w:beforeAutospacing="1" w:after="100" w:afterAutospacing="1" w:line="240" w:lineRule="auto"/>
        <w:outlineLvl w:val="1"/>
        <w:rPr>
          <w:rFonts w:ascii="Times New Roman" w:eastAsia="Times New Roman" w:hAnsi="Times New Roman" w:cs="Times New Roman"/>
          <w:b/>
          <w:bCs/>
          <w:sz w:val="36"/>
          <w:szCs w:val="36"/>
        </w:rPr>
      </w:pPr>
      <w:r w:rsidRPr="004B3AFD">
        <w:rPr>
          <w:rFonts w:ascii="Times New Roman" w:eastAsia="Times New Roman" w:hAnsi="Times New Roman" w:cs="Times New Roman"/>
          <w:b/>
          <w:bCs/>
          <w:sz w:val="36"/>
          <w:szCs w:val="36"/>
        </w:rPr>
        <w:t>Standard End User License Agreement (EULA)</w:t>
      </w:r>
    </w:p>
    <w:p w:rsidR="004B3AFD" w:rsidRPr="004B3AFD" w:rsidRDefault="004B3AFD" w:rsidP="004B3AFD">
      <w:pPr>
        <w:spacing w:before="100" w:beforeAutospacing="1" w:after="100" w:afterAutospacing="1" w:line="240" w:lineRule="auto"/>
        <w:rPr>
          <w:rFonts w:ascii="Times New Roman" w:eastAsia="Times New Roman" w:hAnsi="Times New Roman" w:cs="Times New Roman"/>
          <w:sz w:val="24"/>
          <w:szCs w:val="24"/>
        </w:rPr>
      </w:pPr>
      <w:r w:rsidRPr="004B3AFD">
        <w:rPr>
          <w:rFonts w:ascii="Times New Roman" w:eastAsia="Times New Roman" w:hAnsi="Times New Roman" w:cs="Times New Roman"/>
          <w:b/>
          <w:bCs/>
          <w:sz w:val="24"/>
          <w:szCs w:val="24"/>
        </w:rPr>
        <w:t>PLEASE READ CAREFULLY BEFORE USING THIS PRODUCT:</w:t>
      </w:r>
      <w:r w:rsidRPr="004B3AFD">
        <w:rPr>
          <w:rFonts w:ascii="Times New Roman" w:eastAsia="Times New Roman" w:hAnsi="Times New Roman" w:cs="Times New Roman"/>
          <w:sz w:val="24"/>
          <w:szCs w:val="24"/>
        </w:rPr>
        <w:t xml:space="preserve"> This End-User License Agreement ("EULA") is a legal agreement between (a) you (either an individual or a single entity) and (b) </w:t>
      </w:r>
      <w:r>
        <w:rPr>
          <w:rFonts w:ascii="Times New Roman" w:eastAsia="Times New Roman" w:hAnsi="Times New Roman" w:cs="Times New Roman"/>
          <w:sz w:val="24"/>
          <w:szCs w:val="24"/>
        </w:rPr>
        <w:t>ANONIMECS GMBH</w:t>
      </w:r>
      <w:r w:rsidRPr="004B3AFD">
        <w:rPr>
          <w:rFonts w:ascii="Times New Roman" w:eastAsia="Times New Roman" w:hAnsi="Times New Roman" w:cs="Times New Roman"/>
          <w:sz w:val="24"/>
          <w:szCs w:val="24"/>
        </w:rPr>
        <w:t xml:space="preserve"> </w:t>
      </w:r>
      <w:bookmarkStart w:id="0" w:name="_GoBack"/>
      <w:bookmarkEnd w:id="0"/>
      <w:r w:rsidRPr="004B3AFD">
        <w:rPr>
          <w:rFonts w:ascii="Times New Roman" w:eastAsia="Times New Roman" w:hAnsi="Times New Roman" w:cs="Times New Roman"/>
          <w:sz w:val="24"/>
          <w:szCs w:val="24"/>
        </w:rPr>
        <w:t xml:space="preserve">that governs your use of any Software Product, installed on or made available by </w:t>
      </w:r>
      <w:r>
        <w:rPr>
          <w:rFonts w:ascii="Times New Roman" w:eastAsia="Times New Roman" w:hAnsi="Times New Roman" w:cs="Times New Roman"/>
          <w:sz w:val="24"/>
          <w:szCs w:val="24"/>
        </w:rPr>
        <w:t>ANONIMECS GMBH</w:t>
      </w:r>
      <w:r w:rsidRPr="004B3AFD">
        <w:rPr>
          <w:rFonts w:ascii="Times New Roman" w:eastAsia="Times New Roman" w:hAnsi="Times New Roman" w:cs="Times New Roman"/>
          <w:sz w:val="24"/>
          <w:szCs w:val="24"/>
        </w:rPr>
        <w:t xml:space="preserve">. </w:t>
      </w:r>
    </w:p>
    <w:p w:rsidR="004B3AFD" w:rsidRPr="004B3AFD" w:rsidRDefault="004B3AFD" w:rsidP="004B3AFD">
      <w:pPr>
        <w:spacing w:before="100" w:beforeAutospacing="1" w:after="100" w:afterAutospacing="1" w:line="240" w:lineRule="auto"/>
        <w:rPr>
          <w:rFonts w:ascii="Times New Roman" w:eastAsia="Times New Roman" w:hAnsi="Times New Roman" w:cs="Times New Roman"/>
          <w:sz w:val="24"/>
          <w:szCs w:val="24"/>
        </w:rPr>
      </w:pPr>
      <w:r w:rsidRPr="004B3AFD">
        <w:rPr>
          <w:rFonts w:ascii="Times New Roman" w:eastAsia="Times New Roman" w:hAnsi="Times New Roman" w:cs="Times New Roman"/>
          <w:b/>
          <w:bCs/>
          <w:sz w:val="24"/>
          <w:szCs w:val="24"/>
        </w:rPr>
        <w:t xml:space="preserve">BY TAKING ANY STEP TO INSTALL OR USE THE SOFTWARE PRODUCT, YOU (1) REPRESENT THAT YOU ARE OF THE LEGAL AGE OF MAJORITY IN YOUR STATE, PROVINCE JURISDICTION OF RESIDENCE AND, IF APPLICABLE, YOU ARE DULY AUTHORIZED BY YOUR EMPLOYER TO ENTER INTO THIS CONTRACT AND (2) YOU AGREE TO BE BOUND BY THE TERMS OF THIS EULA. IF YOU DO NOT ACCEPT THE EULA TERMS, DO NOT USE THE SOFTWARE PRODUCT. </w:t>
      </w:r>
    </w:p>
    <w:p w:rsidR="004B3AFD" w:rsidRPr="004B3AFD" w:rsidRDefault="004B3AFD" w:rsidP="004B3A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3AFD">
        <w:rPr>
          <w:rFonts w:ascii="Times New Roman" w:eastAsia="Times New Roman" w:hAnsi="Times New Roman" w:cs="Times New Roman"/>
          <w:b/>
          <w:bCs/>
          <w:sz w:val="24"/>
          <w:szCs w:val="24"/>
        </w:rPr>
        <w:t>GRANT OF LICENSE.</w:t>
      </w:r>
      <w:r w:rsidRPr="004B3AFD">
        <w:rPr>
          <w:rFonts w:ascii="Times New Roman" w:eastAsia="Times New Roman" w:hAnsi="Times New Roman" w:cs="Times New Roman"/>
          <w:sz w:val="24"/>
          <w:szCs w:val="24"/>
        </w:rPr>
        <w:t xml:space="preserve"> The Software Product includes two types of computer software (1) software that is owned by </w:t>
      </w:r>
      <w:r>
        <w:rPr>
          <w:rFonts w:ascii="Times New Roman" w:eastAsia="Times New Roman" w:hAnsi="Times New Roman" w:cs="Times New Roman"/>
          <w:sz w:val="24"/>
          <w:szCs w:val="24"/>
        </w:rPr>
        <w:t>ANONIMECS GMBH</w:t>
      </w:r>
      <w:r w:rsidRPr="004B3AFD">
        <w:rPr>
          <w:rFonts w:ascii="Times New Roman" w:eastAsia="Times New Roman" w:hAnsi="Times New Roman" w:cs="Times New Roman"/>
          <w:sz w:val="24"/>
          <w:szCs w:val="24"/>
        </w:rPr>
        <w:t xml:space="preserve"> (and may include associated media, and "online" or electronic documentation) (collectively the "Software Product") and (2) other software provided by third parties and used with the Software Product ("Third Party Software"). </w:t>
      </w:r>
      <w:r>
        <w:rPr>
          <w:rFonts w:ascii="Times New Roman" w:eastAsia="Times New Roman" w:hAnsi="Times New Roman" w:cs="Times New Roman"/>
          <w:sz w:val="24"/>
          <w:szCs w:val="24"/>
        </w:rPr>
        <w:t>ANONIMECS GMBH</w:t>
      </w:r>
      <w:r w:rsidRPr="004B3AFD">
        <w:rPr>
          <w:rFonts w:ascii="Times New Roman" w:eastAsia="Times New Roman" w:hAnsi="Times New Roman" w:cs="Times New Roman"/>
          <w:sz w:val="24"/>
          <w:szCs w:val="24"/>
        </w:rPr>
        <w:t xml:space="preserve"> grants you the following non-exclusive rights provided you agree to and comply with all terms and conditions of this EULA: </w:t>
      </w:r>
    </w:p>
    <w:p w:rsidR="004B3AFD" w:rsidRPr="004B3AFD" w:rsidRDefault="004B3AFD" w:rsidP="004B3AF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B3AFD">
        <w:rPr>
          <w:rFonts w:ascii="Times New Roman" w:eastAsia="Times New Roman" w:hAnsi="Times New Roman" w:cs="Times New Roman"/>
          <w:b/>
          <w:bCs/>
          <w:sz w:val="24"/>
          <w:szCs w:val="24"/>
        </w:rPr>
        <w:t>Use.</w:t>
      </w:r>
      <w:r w:rsidRPr="004B3AFD">
        <w:rPr>
          <w:rFonts w:ascii="Times New Roman" w:eastAsia="Times New Roman" w:hAnsi="Times New Roman" w:cs="Times New Roman"/>
          <w:sz w:val="24"/>
          <w:szCs w:val="24"/>
        </w:rPr>
        <w:t xml:space="preserve"> You may use the Software Product on your computer (or computers if the Software Product is sold to you for use on multiple computers). You may not use the Software Product on additional computers and do not have the right to distribute the Software Product. You agree to only use the Software Product as expressly permitted herein. </w:t>
      </w:r>
    </w:p>
    <w:p w:rsidR="004B3AFD" w:rsidRPr="004B3AFD" w:rsidRDefault="004B3AFD" w:rsidP="004B3AF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B3AFD">
        <w:rPr>
          <w:rFonts w:ascii="Times New Roman" w:eastAsia="Times New Roman" w:hAnsi="Times New Roman" w:cs="Times New Roman"/>
          <w:b/>
          <w:bCs/>
          <w:sz w:val="24"/>
          <w:szCs w:val="24"/>
        </w:rPr>
        <w:t>Reservation of Rights.</w:t>
      </w:r>
      <w:r w:rsidRPr="004B3AFD">
        <w:rPr>
          <w:rFonts w:ascii="Times New Roman" w:eastAsia="Times New Roman" w:hAnsi="Times New Roman" w:cs="Times New Roman"/>
          <w:sz w:val="24"/>
          <w:szCs w:val="24"/>
        </w:rPr>
        <w:t xml:space="preserve"> The Software Product is licensed, not sold, to you by </w:t>
      </w:r>
      <w:r>
        <w:rPr>
          <w:rFonts w:ascii="Times New Roman" w:eastAsia="Times New Roman" w:hAnsi="Times New Roman" w:cs="Times New Roman"/>
          <w:sz w:val="24"/>
          <w:szCs w:val="24"/>
        </w:rPr>
        <w:t>ANONIMECS GMBH</w:t>
      </w:r>
      <w:r w:rsidRPr="004B3AF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ANONIMECS GMBH</w:t>
      </w:r>
      <w:r w:rsidRPr="004B3AFD">
        <w:rPr>
          <w:rFonts w:ascii="Times New Roman" w:eastAsia="Times New Roman" w:hAnsi="Times New Roman" w:cs="Times New Roman"/>
          <w:sz w:val="24"/>
          <w:szCs w:val="24"/>
        </w:rPr>
        <w:t xml:space="preserve"> and its suppliers own all right, title and interest in and to the Software Product and reserve all rights not expressly granted to you in this EULA. You agree to refrain from any action that would diminish such rights or would call them into question.</w:t>
      </w:r>
    </w:p>
    <w:p w:rsidR="004B3AFD" w:rsidRPr="004B3AFD" w:rsidRDefault="004B3AFD" w:rsidP="004B3AF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B3AFD">
        <w:rPr>
          <w:rFonts w:ascii="Times New Roman" w:eastAsia="Times New Roman" w:hAnsi="Times New Roman" w:cs="Times New Roman"/>
          <w:b/>
          <w:bCs/>
          <w:sz w:val="24"/>
          <w:szCs w:val="24"/>
        </w:rPr>
        <w:t>Third Party Software.</w:t>
      </w:r>
      <w:r w:rsidRPr="004B3AFD">
        <w:rPr>
          <w:rFonts w:ascii="Times New Roman" w:eastAsia="Times New Roman" w:hAnsi="Times New Roman" w:cs="Times New Roman"/>
          <w:sz w:val="24"/>
          <w:szCs w:val="24"/>
        </w:rPr>
        <w:t xml:space="preserve"> Notwithstanding the terms and conditions of this EULA, all or any portion of the Software Product which constitutes Third Party Software, is licensed to you subject to the terms and conditions of the software license agreement accompanying such Third Party Software whether in the form of a discrete agreement, shrink wrap license or electronic license terms accepted at time of download. Use of the Third Party Software by you shall be governed entirely by the terms and conditions of such license.</w:t>
      </w:r>
    </w:p>
    <w:p w:rsidR="004B3AFD" w:rsidRPr="004B3AFD" w:rsidRDefault="004B3AFD" w:rsidP="004B3AF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B3AFD">
        <w:rPr>
          <w:rFonts w:ascii="Times New Roman" w:eastAsia="Times New Roman" w:hAnsi="Times New Roman" w:cs="Times New Roman"/>
          <w:b/>
          <w:bCs/>
          <w:sz w:val="24"/>
          <w:szCs w:val="24"/>
        </w:rPr>
        <w:t>Support.</w:t>
      </w:r>
      <w:r w:rsidRPr="004B3AFD">
        <w:rPr>
          <w:rFonts w:ascii="Times New Roman" w:eastAsia="Times New Roman" w:hAnsi="Times New Roman" w:cs="Times New Roman"/>
          <w:sz w:val="24"/>
          <w:szCs w:val="24"/>
        </w:rPr>
        <w:t xml:space="preserve"> Technical support for the Software Product will be free for the first thirty (30) days after the activation date. Support will be available via e-mail or online chat during regular business hours EST. After 30 days, Technical Support may be offered by </w:t>
      </w:r>
      <w:r>
        <w:rPr>
          <w:rFonts w:ascii="Times New Roman" w:eastAsia="Times New Roman" w:hAnsi="Times New Roman" w:cs="Times New Roman"/>
          <w:sz w:val="24"/>
          <w:szCs w:val="24"/>
        </w:rPr>
        <w:t>ANONIMECS GMBH</w:t>
      </w:r>
      <w:r w:rsidRPr="004B3AFD">
        <w:rPr>
          <w:rFonts w:ascii="Times New Roman" w:eastAsia="Times New Roman" w:hAnsi="Times New Roman" w:cs="Times New Roman"/>
          <w:sz w:val="24"/>
          <w:szCs w:val="24"/>
        </w:rPr>
        <w:t xml:space="preserve"> as a paid support service.</w:t>
      </w:r>
    </w:p>
    <w:p w:rsidR="004B3AFD" w:rsidRPr="004B3AFD" w:rsidRDefault="004B3AFD" w:rsidP="004B3A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3AFD">
        <w:rPr>
          <w:rFonts w:ascii="Times New Roman" w:eastAsia="Times New Roman" w:hAnsi="Times New Roman" w:cs="Times New Roman"/>
          <w:b/>
          <w:bCs/>
          <w:sz w:val="24"/>
          <w:szCs w:val="24"/>
        </w:rPr>
        <w:t>UPGRADES.</w:t>
      </w:r>
      <w:r w:rsidRPr="004B3AFD">
        <w:rPr>
          <w:rFonts w:ascii="Times New Roman" w:eastAsia="Times New Roman" w:hAnsi="Times New Roman" w:cs="Times New Roman"/>
          <w:sz w:val="24"/>
          <w:szCs w:val="24"/>
        </w:rPr>
        <w:t xml:space="preserve"> To use a Software Product identified by </w:t>
      </w:r>
      <w:r>
        <w:rPr>
          <w:rFonts w:ascii="Times New Roman" w:eastAsia="Times New Roman" w:hAnsi="Times New Roman" w:cs="Times New Roman"/>
          <w:sz w:val="24"/>
          <w:szCs w:val="24"/>
        </w:rPr>
        <w:t>ANONIMECS GMBH</w:t>
      </w:r>
      <w:r w:rsidRPr="004B3AFD">
        <w:rPr>
          <w:rFonts w:ascii="Times New Roman" w:eastAsia="Times New Roman" w:hAnsi="Times New Roman" w:cs="Times New Roman"/>
          <w:sz w:val="24"/>
          <w:szCs w:val="24"/>
        </w:rPr>
        <w:t xml:space="preserve"> as an upgrade, you must first be licensed for the original Software Product identified by </w:t>
      </w:r>
      <w:r>
        <w:rPr>
          <w:rFonts w:ascii="Times New Roman" w:eastAsia="Times New Roman" w:hAnsi="Times New Roman" w:cs="Times New Roman"/>
          <w:sz w:val="24"/>
          <w:szCs w:val="24"/>
        </w:rPr>
        <w:t>ANONIMECS GMBH</w:t>
      </w:r>
      <w:r w:rsidRPr="004B3AFD">
        <w:rPr>
          <w:rFonts w:ascii="Times New Roman" w:eastAsia="Times New Roman" w:hAnsi="Times New Roman" w:cs="Times New Roman"/>
          <w:sz w:val="24"/>
          <w:szCs w:val="24"/>
        </w:rPr>
        <w:t xml:space="preserve"> as eligible for the upgrade. After upgrading, you may no longer </w:t>
      </w:r>
      <w:r w:rsidRPr="004B3AFD">
        <w:rPr>
          <w:rFonts w:ascii="Times New Roman" w:eastAsia="Times New Roman" w:hAnsi="Times New Roman" w:cs="Times New Roman"/>
          <w:sz w:val="24"/>
          <w:szCs w:val="24"/>
        </w:rPr>
        <w:lastRenderedPageBreak/>
        <w:t>use the original Software Product that formed the basis for your upgrade eligibility and the upgraded software shall be deemed the "Software Product".</w:t>
      </w:r>
    </w:p>
    <w:p w:rsidR="004B3AFD" w:rsidRPr="004B3AFD" w:rsidRDefault="004B3AFD" w:rsidP="004B3A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3AFD">
        <w:rPr>
          <w:rFonts w:ascii="Times New Roman" w:eastAsia="Times New Roman" w:hAnsi="Times New Roman" w:cs="Times New Roman"/>
          <w:b/>
          <w:bCs/>
          <w:sz w:val="24"/>
          <w:szCs w:val="24"/>
        </w:rPr>
        <w:t>ADDITIONAL SOFTWARE.</w:t>
      </w:r>
      <w:r w:rsidRPr="004B3AFD">
        <w:rPr>
          <w:rFonts w:ascii="Times New Roman" w:eastAsia="Times New Roman" w:hAnsi="Times New Roman" w:cs="Times New Roman"/>
          <w:sz w:val="24"/>
          <w:szCs w:val="24"/>
        </w:rPr>
        <w:t xml:space="preserve"> This EULA applies to updates or supplements to the original Software Product provided by </w:t>
      </w:r>
      <w:r>
        <w:rPr>
          <w:rFonts w:ascii="Times New Roman" w:eastAsia="Times New Roman" w:hAnsi="Times New Roman" w:cs="Times New Roman"/>
          <w:sz w:val="24"/>
          <w:szCs w:val="24"/>
        </w:rPr>
        <w:t>ANONIMECS GMBH</w:t>
      </w:r>
      <w:r w:rsidRPr="004B3AFD">
        <w:rPr>
          <w:rFonts w:ascii="Times New Roman" w:eastAsia="Times New Roman" w:hAnsi="Times New Roman" w:cs="Times New Roman"/>
          <w:sz w:val="24"/>
          <w:szCs w:val="24"/>
        </w:rPr>
        <w:t xml:space="preserve"> unless </w:t>
      </w:r>
      <w:r>
        <w:rPr>
          <w:rFonts w:ascii="Times New Roman" w:eastAsia="Times New Roman" w:hAnsi="Times New Roman" w:cs="Times New Roman"/>
          <w:sz w:val="24"/>
          <w:szCs w:val="24"/>
        </w:rPr>
        <w:t>ANONIMECS GMBH</w:t>
      </w:r>
      <w:r w:rsidRPr="004B3AFD">
        <w:rPr>
          <w:rFonts w:ascii="Times New Roman" w:eastAsia="Times New Roman" w:hAnsi="Times New Roman" w:cs="Times New Roman"/>
          <w:sz w:val="24"/>
          <w:szCs w:val="24"/>
        </w:rPr>
        <w:t xml:space="preserve"> provides other terms along with the update or supplement. In case of a conflict between such terms, the other terms will prevail.</w:t>
      </w:r>
    </w:p>
    <w:p w:rsidR="004B3AFD" w:rsidRPr="004B3AFD" w:rsidRDefault="004B3AFD" w:rsidP="004B3A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3AFD">
        <w:rPr>
          <w:rFonts w:ascii="Times New Roman" w:eastAsia="Times New Roman" w:hAnsi="Times New Roman" w:cs="Times New Roman"/>
          <w:b/>
          <w:bCs/>
          <w:sz w:val="24"/>
          <w:szCs w:val="24"/>
        </w:rPr>
        <w:t>TRANSFER.</w:t>
      </w:r>
      <w:r w:rsidRPr="004B3AFD">
        <w:rPr>
          <w:rFonts w:ascii="Times New Roman" w:eastAsia="Times New Roman" w:hAnsi="Times New Roman" w:cs="Times New Roman"/>
          <w:sz w:val="24"/>
          <w:szCs w:val="24"/>
        </w:rPr>
        <w:t xml:space="preserve"> </w:t>
      </w:r>
    </w:p>
    <w:p w:rsidR="004B3AFD" w:rsidRPr="004B3AFD" w:rsidRDefault="004B3AFD" w:rsidP="004B3AF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B3AFD">
        <w:rPr>
          <w:rFonts w:ascii="Times New Roman" w:eastAsia="Times New Roman" w:hAnsi="Times New Roman" w:cs="Times New Roman"/>
          <w:b/>
          <w:bCs/>
          <w:sz w:val="24"/>
          <w:szCs w:val="24"/>
        </w:rPr>
        <w:t>Third Party.</w:t>
      </w:r>
      <w:r w:rsidRPr="004B3AFD">
        <w:rPr>
          <w:rFonts w:ascii="Times New Roman" w:eastAsia="Times New Roman" w:hAnsi="Times New Roman" w:cs="Times New Roman"/>
          <w:sz w:val="24"/>
          <w:szCs w:val="24"/>
        </w:rPr>
        <w:t xml:space="preserve"> The Software Product may only be transferred to another end user as part of a transfer of the computer(s) on which it is installed. Any transfer must include all component parts, media, printed materials and this EULA. Prior to the transfer, the end user receiving the transferred product must agree to all the EULA terms. Upon transfer of your computer(s), your license is automatically terminated and you are no longer permitted to use the Software Product.</w:t>
      </w:r>
    </w:p>
    <w:p w:rsidR="004B3AFD" w:rsidRPr="004B3AFD" w:rsidRDefault="004B3AFD" w:rsidP="004B3AF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B3AFD">
        <w:rPr>
          <w:rFonts w:ascii="Times New Roman" w:eastAsia="Times New Roman" w:hAnsi="Times New Roman" w:cs="Times New Roman"/>
          <w:b/>
          <w:bCs/>
          <w:sz w:val="24"/>
          <w:szCs w:val="24"/>
        </w:rPr>
        <w:t xml:space="preserve">Restrictions. </w:t>
      </w:r>
      <w:r w:rsidRPr="004B3AFD">
        <w:rPr>
          <w:rFonts w:ascii="Times New Roman" w:eastAsia="Times New Roman" w:hAnsi="Times New Roman" w:cs="Times New Roman"/>
          <w:sz w:val="24"/>
          <w:szCs w:val="24"/>
        </w:rPr>
        <w:t>You may not rent, lease or lend the Software Product or use the Software Product for commercial timesharing or bureau use. You may not sublicense, assign or transfer the license or Software Product except as expressly provided in this EULA.</w:t>
      </w:r>
    </w:p>
    <w:p w:rsidR="004B3AFD" w:rsidRPr="004B3AFD" w:rsidRDefault="004B3AFD" w:rsidP="004B3A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3AFD">
        <w:rPr>
          <w:rFonts w:ascii="Times New Roman" w:eastAsia="Times New Roman" w:hAnsi="Times New Roman" w:cs="Times New Roman"/>
          <w:b/>
          <w:bCs/>
          <w:sz w:val="24"/>
          <w:szCs w:val="24"/>
        </w:rPr>
        <w:t>PROPRIETARY RIGHTS.</w:t>
      </w:r>
      <w:r w:rsidRPr="004B3AFD">
        <w:rPr>
          <w:rFonts w:ascii="Times New Roman" w:eastAsia="Times New Roman" w:hAnsi="Times New Roman" w:cs="Times New Roman"/>
          <w:sz w:val="24"/>
          <w:szCs w:val="24"/>
        </w:rPr>
        <w:t xml:space="preserve"> All intellectual property rights in the Software Product and user documentation are owned by </w:t>
      </w:r>
      <w:r>
        <w:rPr>
          <w:rFonts w:ascii="Times New Roman" w:eastAsia="Times New Roman" w:hAnsi="Times New Roman" w:cs="Times New Roman"/>
          <w:sz w:val="24"/>
          <w:szCs w:val="24"/>
        </w:rPr>
        <w:t>ANONIMECS GMBH</w:t>
      </w:r>
      <w:r w:rsidRPr="004B3AFD">
        <w:rPr>
          <w:rFonts w:ascii="Times New Roman" w:eastAsia="Times New Roman" w:hAnsi="Times New Roman" w:cs="Times New Roman"/>
          <w:sz w:val="24"/>
          <w:szCs w:val="24"/>
        </w:rPr>
        <w:t xml:space="preserve"> or its suppliers and are protected by law, including but not limited to copyright, trade secret, and trademark law, as well as other applicable laws and international treaty provisions. The structure, organization and code of the Software Product are the valuable trade secrets and confidential information of </w:t>
      </w:r>
      <w:r>
        <w:rPr>
          <w:rFonts w:ascii="Times New Roman" w:eastAsia="Times New Roman" w:hAnsi="Times New Roman" w:cs="Times New Roman"/>
          <w:sz w:val="24"/>
          <w:szCs w:val="24"/>
        </w:rPr>
        <w:t>ANONIMECS GMBH</w:t>
      </w:r>
      <w:r w:rsidRPr="004B3AFD">
        <w:rPr>
          <w:rFonts w:ascii="Times New Roman" w:eastAsia="Times New Roman" w:hAnsi="Times New Roman" w:cs="Times New Roman"/>
          <w:sz w:val="24"/>
          <w:szCs w:val="24"/>
        </w:rPr>
        <w:t xml:space="preserve"> and its suppliers. You shall not remove any product identification, copyright notices or proprietary restrictions from the Software Product. </w:t>
      </w:r>
    </w:p>
    <w:p w:rsidR="004B3AFD" w:rsidRPr="004B3AFD" w:rsidRDefault="004B3AFD" w:rsidP="004B3A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3AFD">
        <w:rPr>
          <w:rFonts w:ascii="Times New Roman" w:eastAsia="Times New Roman" w:hAnsi="Times New Roman" w:cs="Times New Roman"/>
          <w:b/>
          <w:bCs/>
          <w:sz w:val="24"/>
          <w:szCs w:val="24"/>
        </w:rPr>
        <w:t>LIMITATION ON REVERSE ENGINEERING.</w:t>
      </w:r>
      <w:r w:rsidRPr="004B3AFD">
        <w:rPr>
          <w:rFonts w:ascii="Times New Roman" w:eastAsia="Times New Roman" w:hAnsi="Times New Roman" w:cs="Times New Roman"/>
          <w:sz w:val="24"/>
          <w:szCs w:val="24"/>
        </w:rPr>
        <w:t xml:space="preserve"> Except to the extent that such restriction is not permitted under applicable law, you are not permitted (and you agree not to) reverse engineer, decompile, disassemble or create derivative works of or modify the Software Product. Nothing contained herein shall be construed, expressly or implicitly, as transferring any right, license or title to you other than those explicitly granted under this EULA. </w:t>
      </w:r>
      <w:r>
        <w:rPr>
          <w:rFonts w:ascii="Times New Roman" w:eastAsia="Times New Roman" w:hAnsi="Times New Roman" w:cs="Times New Roman"/>
          <w:sz w:val="24"/>
          <w:szCs w:val="24"/>
        </w:rPr>
        <w:t>ANONIMECS GMBH</w:t>
      </w:r>
      <w:r w:rsidRPr="004B3AFD">
        <w:rPr>
          <w:rFonts w:ascii="Times New Roman" w:eastAsia="Times New Roman" w:hAnsi="Times New Roman" w:cs="Times New Roman"/>
          <w:sz w:val="24"/>
          <w:szCs w:val="24"/>
        </w:rPr>
        <w:t xml:space="preserve"> reserves all rights in its intellectual property rights not expressly agreed to herein. Unauthorized copying of the Software Product or failure to comply with the restrictions in this EULA (or other breach of the license herein) will result in automatic termination of this Agreement and you agree that it will constitute immediate, irreparable harm to </w:t>
      </w:r>
      <w:r>
        <w:rPr>
          <w:rFonts w:ascii="Times New Roman" w:eastAsia="Times New Roman" w:hAnsi="Times New Roman" w:cs="Times New Roman"/>
          <w:sz w:val="24"/>
          <w:szCs w:val="24"/>
        </w:rPr>
        <w:t>ANONIMECS GMBH</w:t>
      </w:r>
      <w:r w:rsidRPr="004B3AFD">
        <w:rPr>
          <w:rFonts w:ascii="Times New Roman" w:eastAsia="Times New Roman" w:hAnsi="Times New Roman" w:cs="Times New Roman"/>
          <w:sz w:val="24"/>
          <w:szCs w:val="24"/>
        </w:rPr>
        <w:t xml:space="preserve"> for which monetary damages would be an inadequate remedy, and that injunctive relief will be an appropriate remedy for such breach.</w:t>
      </w:r>
    </w:p>
    <w:p w:rsidR="004B3AFD" w:rsidRPr="004B3AFD" w:rsidRDefault="004B3AFD" w:rsidP="004B3A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3AFD">
        <w:rPr>
          <w:rFonts w:ascii="Times New Roman" w:eastAsia="Times New Roman" w:hAnsi="Times New Roman" w:cs="Times New Roman"/>
          <w:b/>
          <w:bCs/>
          <w:sz w:val="24"/>
          <w:szCs w:val="24"/>
        </w:rPr>
        <w:t>TERM.</w:t>
      </w:r>
      <w:r w:rsidRPr="004B3AFD">
        <w:rPr>
          <w:rFonts w:ascii="Times New Roman" w:eastAsia="Times New Roman" w:hAnsi="Times New Roman" w:cs="Times New Roman"/>
          <w:sz w:val="24"/>
          <w:szCs w:val="24"/>
        </w:rPr>
        <w:t xml:space="preserve"> This EULA is effective unless terminated or rejected. This EULA will also terminate immediately and without additional notice in the event you breach this EULA and/or fail to comply with any term or condition of this EULA.</w:t>
      </w:r>
    </w:p>
    <w:p w:rsidR="004B3AFD" w:rsidRPr="004B3AFD" w:rsidRDefault="004B3AFD" w:rsidP="004B3A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3AFD">
        <w:rPr>
          <w:rFonts w:ascii="Times New Roman" w:eastAsia="Times New Roman" w:hAnsi="Times New Roman" w:cs="Times New Roman"/>
          <w:b/>
          <w:bCs/>
          <w:sz w:val="24"/>
          <w:szCs w:val="24"/>
        </w:rPr>
        <w:t>DISCLAIMER OF WARRANTIES.</w:t>
      </w:r>
      <w:r w:rsidRPr="004B3AFD">
        <w:rPr>
          <w:rFonts w:ascii="Times New Roman" w:eastAsia="Times New Roman" w:hAnsi="Times New Roman" w:cs="Times New Roman"/>
          <w:sz w:val="24"/>
          <w:szCs w:val="24"/>
        </w:rPr>
        <w:t xml:space="preserve"> </w:t>
      </w:r>
    </w:p>
    <w:p w:rsidR="004B3AFD" w:rsidRPr="004B3AFD" w:rsidRDefault="004B3AFD" w:rsidP="004B3AF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B3AFD">
        <w:rPr>
          <w:rFonts w:ascii="Times New Roman" w:eastAsia="Times New Roman" w:hAnsi="Times New Roman" w:cs="Times New Roman"/>
          <w:sz w:val="24"/>
          <w:szCs w:val="24"/>
        </w:rPr>
        <w:t xml:space="preserve">You acknowledge that the Software Product is for backup and redundancy only, and should not be used as a sole or primary source of storage. YOU AGREE THAT THE USE OF THE SOFTWARE PRODUCT IS AT YOUR SOLE RISK AS TO SATISFACTORY QUALITY PERFORMANCE, ACCURACY AND EFFORT. Use of the Software Product may adversely affect the operation of </w:t>
      </w:r>
      <w:r w:rsidRPr="004B3AFD">
        <w:rPr>
          <w:rFonts w:ascii="Times New Roman" w:eastAsia="Times New Roman" w:hAnsi="Times New Roman" w:cs="Times New Roman"/>
          <w:sz w:val="24"/>
          <w:szCs w:val="24"/>
        </w:rPr>
        <w:lastRenderedPageBreak/>
        <w:t xml:space="preserve">other software and devices. To the maximum extent permitted under applicable law, the Software Product is offered on an "AS-IS" basis and </w:t>
      </w:r>
      <w:r>
        <w:rPr>
          <w:rFonts w:ascii="Times New Roman" w:eastAsia="Times New Roman" w:hAnsi="Times New Roman" w:cs="Times New Roman"/>
          <w:sz w:val="24"/>
          <w:szCs w:val="24"/>
        </w:rPr>
        <w:t>ANONIMECS GMBH</w:t>
      </w:r>
      <w:r w:rsidRPr="004B3AFD">
        <w:rPr>
          <w:rFonts w:ascii="Times New Roman" w:eastAsia="Times New Roman" w:hAnsi="Times New Roman" w:cs="Times New Roman"/>
          <w:sz w:val="24"/>
          <w:szCs w:val="24"/>
        </w:rPr>
        <w:t xml:space="preserve"> does NOT warrant that the functions contained in the Software Product will meet your requirements or that the operation of the Software Product will be uninterrupted or error free or that such errors will be corrected. Computer software is inherently subject to bugs and potential incompatibility with other computer software and hardware. You should not use the Software Product for any applications in which failure could cause any significant damage or injury to persons or tangible or intangible property. </w:t>
      </w:r>
    </w:p>
    <w:p w:rsidR="004B3AFD" w:rsidRPr="004B3AFD" w:rsidRDefault="004B3AFD" w:rsidP="004B3AF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B3AFD">
        <w:rPr>
          <w:rFonts w:ascii="Times New Roman" w:eastAsia="Times New Roman" w:hAnsi="Times New Roman" w:cs="Times New Roman"/>
          <w:sz w:val="24"/>
          <w:szCs w:val="24"/>
        </w:rPr>
        <w:t xml:space="preserve">EXCEPT AS MAY BE SET OUT IN A SPECIFIC WARRANTY ACCOMPANYING THE SOFTWARE PRODUCT, TO THE MAXIMUM EXTENT PERMITTED BY APPLICABLE LAW, </w:t>
      </w:r>
      <w:r>
        <w:rPr>
          <w:rFonts w:ascii="Times New Roman" w:eastAsia="Times New Roman" w:hAnsi="Times New Roman" w:cs="Times New Roman"/>
          <w:sz w:val="24"/>
          <w:szCs w:val="24"/>
        </w:rPr>
        <w:t>ANONIMECS GMBH</w:t>
      </w:r>
      <w:r w:rsidRPr="004B3AFD">
        <w:rPr>
          <w:rFonts w:ascii="Times New Roman" w:eastAsia="Times New Roman" w:hAnsi="Times New Roman" w:cs="Times New Roman"/>
          <w:sz w:val="24"/>
          <w:szCs w:val="24"/>
        </w:rPr>
        <w:t xml:space="preserve"> AND ITS SUPPLIERS PROVIDE THE SOFTWARE PRODUCT AND THIRD PARTY SOFTWARE "AS IS" AND WITH ALL FAULTS AND WITHOUT ANY OTHER WARRANTY OF ANY KIND, AND HEREBY DISCLAIM ALL OTHER WARRANTIES AND CONDITIONS, EITHER EXPRESS, IMPLIED, OR STATUTORY, INCLUDING, BUT NOT LIMITED TO, WARRANTIES OF TITLE AND NON-INFRINGEMENT, ANY IMPLIED WARRANTIES, DUTIES OR CONDITIONS OF MERCHANTABILITY, OF FITNESS FOR A PARTICULAR PURPOSE, AND OF LACK OF VIRUSES ALL WITH REGARD TO THE SOFTWARE PRODUCT ANDTHIRD PARTY SOFTWARE. NO ORAL OR WRITTEN INFORMATION OR ADVICE GIVEN BY </w:t>
      </w:r>
      <w:r>
        <w:rPr>
          <w:rFonts w:ascii="Times New Roman" w:eastAsia="Times New Roman" w:hAnsi="Times New Roman" w:cs="Times New Roman"/>
          <w:sz w:val="24"/>
          <w:szCs w:val="24"/>
        </w:rPr>
        <w:t>ANONIMECS GMBH</w:t>
      </w:r>
      <w:r w:rsidRPr="004B3AFD">
        <w:rPr>
          <w:rFonts w:ascii="Times New Roman" w:eastAsia="Times New Roman" w:hAnsi="Times New Roman" w:cs="Times New Roman"/>
          <w:sz w:val="24"/>
          <w:szCs w:val="24"/>
        </w:rPr>
        <w:t xml:space="preserve"> OR </w:t>
      </w:r>
      <w:proofErr w:type="gramStart"/>
      <w:r w:rsidRPr="004B3AFD">
        <w:rPr>
          <w:rFonts w:ascii="Times New Roman" w:eastAsia="Times New Roman" w:hAnsi="Times New Roman" w:cs="Times New Roman"/>
          <w:sz w:val="24"/>
          <w:szCs w:val="24"/>
        </w:rPr>
        <w:t>A</w:t>
      </w:r>
      <w:proofErr w:type="gramEnd"/>
      <w:r w:rsidRPr="004B3AF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ANONIMECS GMBH</w:t>
      </w:r>
      <w:r w:rsidRPr="004B3AFD">
        <w:rPr>
          <w:rFonts w:ascii="Times New Roman" w:eastAsia="Times New Roman" w:hAnsi="Times New Roman" w:cs="Times New Roman"/>
          <w:sz w:val="24"/>
          <w:szCs w:val="24"/>
        </w:rPr>
        <w:t xml:space="preserve"> AUTHORIZED REPRESENTATIVE SHALL CREATE A WARRANTY. Some states/jurisdictions do not allow exclusion of implied warranties or limitations on the duration of implied warranties, so the above disclaimer may not apply to you in its entirety. To the extent applicable law requires </w:t>
      </w:r>
      <w:r>
        <w:rPr>
          <w:rFonts w:ascii="Times New Roman" w:eastAsia="Times New Roman" w:hAnsi="Times New Roman" w:cs="Times New Roman"/>
          <w:sz w:val="24"/>
          <w:szCs w:val="24"/>
        </w:rPr>
        <w:t>ANONIMECS GMBH</w:t>
      </w:r>
      <w:r w:rsidRPr="004B3AFD">
        <w:rPr>
          <w:rFonts w:ascii="Times New Roman" w:eastAsia="Times New Roman" w:hAnsi="Times New Roman" w:cs="Times New Roman"/>
          <w:sz w:val="24"/>
          <w:szCs w:val="24"/>
        </w:rPr>
        <w:t xml:space="preserve"> to provide warranties, you agree that the scope and duration of such warranty shall be to the minimum extent permitted under such applicable law. </w:t>
      </w:r>
    </w:p>
    <w:p w:rsidR="004B3AFD" w:rsidRPr="004B3AFD" w:rsidRDefault="004B3AFD" w:rsidP="004B3AF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B3AFD">
        <w:rPr>
          <w:rFonts w:ascii="Times New Roman" w:eastAsia="Times New Roman" w:hAnsi="Times New Roman" w:cs="Times New Roman"/>
          <w:sz w:val="24"/>
          <w:szCs w:val="24"/>
        </w:rPr>
        <w:t xml:space="preserve">IN NO EVENT DOES </w:t>
      </w:r>
      <w:r>
        <w:rPr>
          <w:rFonts w:ascii="Times New Roman" w:eastAsia="Times New Roman" w:hAnsi="Times New Roman" w:cs="Times New Roman"/>
          <w:sz w:val="24"/>
          <w:szCs w:val="24"/>
        </w:rPr>
        <w:t>ANONIMECS GMBH</w:t>
      </w:r>
      <w:r w:rsidRPr="004B3AFD">
        <w:rPr>
          <w:rFonts w:ascii="Times New Roman" w:eastAsia="Times New Roman" w:hAnsi="Times New Roman" w:cs="Times New Roman"/>
          <w:sz w:val="24"/>
          <w:szCs w:val="24"/>
        </w:rPr>
        <w:t xml:space="preserve"> PROVIDE ANY WARRANTY OR REPRESENTATIONS WITH RESPECT TO ANY THIRD PARTY HARDWARE OR SOFTWARE WITH WHICH THE SOFTWARE PRODUCT IS DESIGNED TO BE USED, AND </w:t>
      </w:r>
      <w:r>
        <w:rPr>
          <w:rFonts w:ascii="Times New Roman" w:eastAsia="Times New Roman" w:hAnsi="Times New Roman" w:cs="Times New Roman"/>
          <w:sz w:val="24"/>
          <w:szCs w:val="24"/>
        </w:rPr>
        <w:t>ANONIMECS GMBH</w:t>
      </w:r>
      <w:r w:rsidRPr="004B3AFD">
        <w:rPr>
          <w:rFonts w:ascii="Times New Roman" w:eastAsia="Times New Roman" w:hAnsi="Times New Roman" w:cs="Times New Roman"/>
          <w:sz w:val="24"/>
          <w:szCs w:val="24"/>
        </w:rPr>
        <w:t xml:space="preserve"> DISCLAIMS ALL LIABILITY WITH RESPECT TO ANY FAILURES THEREOF. </w:t>
      </w:r>
    </w:p>
    <w:p w:rsidR="004B3AFD" w:rsidRPr="004B3AFD" w:rsidRDefault="004B3AFD" w:rsidP="004B3A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3AFD">
        <w:rPr>
          <w:rFonts w:ascii="Times New Roman" w:eastAsia="Times New Roman" w:hAnsi="Times New Roman" w:cs="Times New Roman"/>
          <w:b/>
          <w:bCs/>
          <w:sz w:val="24"/>
          <w:szCs w:val="24"/>
        </w:rPr>
        <w:t xml:space="preserve">LIMITATION OF LIABILITY. </w:t>
      </w:r>
      <w:r w:rsidRPr="004B3AFD">
        <w:rPr>
          <w:rFonts w:ascii="Times New Roman" w:eastAsia="Times New Roman" w:hAnsi="Times New Roman" w:cs="Times New Roman"/>
          <w:sz w:val="24"/>
          <w:szCs w:val="24"/>
        </w:rPr>
        <w:t xml:space="preserve">Notwithstanding any damages that you might incur, the entire liability of </w:t>
      </w:r>
      <w:r>
        <w:rPr>
          <w:rFonts w:ascii="Times New Roman" w:eastAsia="Times New Roman" w:hAnsi="Times New Roman" w:cs="Times New Roman"/>
          <w:sz w:val="24"/>
          <w:szCs w:val="24"/>
        </w:rPr>
        <w:t>ANONIMECS GMBH</w:t>
      </w:r>
      <w:r w:rsidRPr="004B3AFD">
        <w:rPr>
          <w:rFonts w:ascii="Times New Roman" w:eastAsia="Times New Roman" w:hAnsi="Times New Roman" w:cs="Times New Roman"/>
          <w:sz w:val="24"/>
          <w:szCs w:val="24"/>
        </w:rPr>
        <w:t xml:space="preserve"> and any of its suppliers under any provision of this EULA and your exclusive remedy for all of the foregoing shall be limited to the amount actually paid by you for the Software Product. TO THE MAXIMUM EXTENT PERMITTED BY APPLICABLE LAW, IN NO EVENT SHALL </w:t>
      </w:r>
      <w:r>
        <w:rPr>
          <w:rFonts w:ascii="Times New Roman" w:eastAsia="Times New Roman" w:hAnsi="Times New Roman" w:cs="Times New Roman"/>
          <w:sz w:val="24"/>
          <w:szCs w:val="24"/>
        </w:rPr>
        <w:t>ANONIMECS GMBH</w:t>
      </w:r>
      <w:r w:rsidRPr="004B3AFD">
        <w:rPr>
          <w:rFonts w:ascii="Times New Roman" w:eastAsia="Times New Roman" w:hAnsi="Times New Roman" w:cs="Times New Roman"/>
          <w:sz w:val="24"/>
          <w:szCs w:val="24"/>
        </w:rPr>
        <w:t xml:space="preserve"> OR ITS SUPPLIERS BE LIABLE FOR ANY SPECIAL, INCIDENTAL, INDIRECT, OR CONSEQUENTIAL DAMAGES WHATSOEVER (INCLUDING, BUT NOT LIMITED TO, DAMAGES FOR LOSS OF PROFITS, FOR LOSS OF DATA OR OTHER INFORMATION, FOR BUSINESS INTERRUPTION, FOR PERSONAL INJURY, FOR LOSS OF PRIVACY ARISING OUT OF OR IN ANY WAY RELATED TO THE USE OF OR INABILITY TO USE THE SOFTWARE PRODUCT, THIRD PARTY SOFTWARE AND/OR THIRD PARTY HARDWARE USED WITH THE </w:t>
      </w:r>
      <w:r w:rsidRPr="004B3AFD">
        <w:rPr>
          <w:rFonts w:ascii="Times New Roman" w:eastAsia="Times New Roman" w:hAnsi="Times New Roman" w:cs="Times New Roman"/>
          <w:sz w:val="24"/>
          <w:szCs w:val="24"/>
        </w:rPr>
        <w:lastRenderedPageBreak/>
        <w:t xml:space="preserve">SOFTWARE PRODUCT, OR OTHERWISE IN CONNECTION WITH ANY PROVISION OF THIS EULA), EVEN IF </w:t>
      </w:r>
      <w:r>
        <w:rPr>
          <w:rFonts w:ascii="Times New Roman" w:eastAsia="Times New Roman" w:hAnsi="Times New Roman" w:cs="Times New Roman"/>
          <w:sz w:val="24"/>
          <w:szCs w:val="24"/>
        </w:rPr>
        <w:t>ANONIMECS GMBH</w:t>
      </w:r>
      <w:r w:rsidRPr="004B3AFD">
        <w:rPr>
          <w:rFonts w:ascii="Times New Roman" w:eastAsia="Times New Roman" w:hAnsi="Times New Roman" w:cs="Times New Roman"/>
          <w:sz w:val="24"/>
          <w:szCs w:val="24"/>
        </w:rPr>
        <w:t xml:space="preserve"> OR ANY SUPPLIER HAS BEEN ADVISED OF THE POSSIBILITY OF SUCH DAMAGES AND EVEN IF THE REMEDY FAILS OF ITS ESSENTIAL PURPOSE. Some states/jurisdictions do not allow the exclusion or limitation of incidental or consequential damages, so the above limitation or exclusion may not apply to you.</w:t>
      </w:r>
    </w:p>
    <w:p w:rsidR="004B3AFD" w:rsidRPr="004B3AFD" w:rsidRDefault="004B3AFD" w:rsidP="004B3A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3AFD">
        <w:rPr>
          <w:rFonts w:ascii="Times New Roman" w:eastAsia="Times New Roman" w:hAnsi="Times New Roman" w:cs="Times New Roman"/>
          <w:b/>
          <w:bCs/>
          <w:sz w:val="24"/>
          <w:szCs w:val="24"/>
        </w:rPr>
        <w:t>INDEMNITY.</w:t>
      </w:r>
      <w:r w:rsidRPr="004B3AFD">
        <w:rPr>
          <w:rFonts w:ascii="Times New Roman" w:eastAsia="Times New Roman" w:hAnsi="Times New Roman" w:cs="Times New Roman"/>
          <w:sz w:val="24"/>
          <w:szCs w:val="24"/>
        </w:rPr>
        <w:t xml:space="preserve"> You agree to indemnify and hold </w:t>
      </w:r>
      <w:r>
        <w:rPr>
          <w:rFonts w:ascii="Times New Roman" w:eastAsia="Times New Roman" w:hAnsi="Times New Roman" w:cs="Times New Roman"/>
          <w:sz w:val="24"/>
          <w:szCs w:val="24"/>
        </w:rPr>
        <w:t>ANONIMECS GMBH</w:t>
      </w:r>
      <w:r w:rsidRPr="004B3AFD">
        <w:rPr>
          <w:rFonts w:ascii="Times New Roman" w:eastAsia="Times New Roman" w:hAnsi="Times New Roman" w:cs="Times New Roman"/>
          <w:sz w:val="24"/>
          <w:szCs w:val="24"/>
        </w:rPr>
        <w:t xml:space="preserve"> and its officers, directors, employees and licensors harmless from any claim or demand (including but not limited to reasonable legal fees) made by a third party due to or arising out of or related to your violation of the terms and conditions of this Agreement, your violation of any laws, regulations or third party rights or your negligent act, omission or willful misconduct. </w:t>
      </w:r>
    </w:p>
    <w:p w:rsidR="004B3AFD" w:rsidRPr="004B3AFD" w:rsidRDefault="004B3AFD" w:rsidP="004B3A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3AFD">
        <w:rPr>
          <w:rFonts w:ascii="Times New Roman" w:eastAsia="Times New Roman" w:hAnsi="Times New Roman" w:cs="Times New Roman"/>
          <w:b/>
          <w:bCs/>
          <w:sz w:val="24"/>
          <w:szCs w:val="24"/>
        </w:rPr>
        <w:t>U.S. GOVERNMENT CUSTOMERS.</w:t>
      </w:r>
      <w:r w:rsidRPr="004B3AFD">
        <w:rPr>
          <w:rFonts w:ascii="Times New Roman" w:eastAsia="Times New Roman" w:hAnsi="Times New Roman" w:cs="Times New Roman"/>
          <w:sz w:val="24"/>
          <w:szCs w:val="24"/>
        </w:rPr>
        <w:t xml:space="preserve"> The Software Product is a "Commercial Item" as that term is defined in 48 C.F.R. 12.212 or 48 C.F.R. 227.7202, as applicable. Consistent with 48 C.F.R. 12.212 or 48 C.F.R. 227.7202, as applicable, Commercial Computer Software and Commercial Computer Software Documentation are licensed to the U.S. Government users (i) only as Commercial Items and (2) only with those rights granted to other users under this EULA. Unpublished rights are reserved under the copyrights of the United States. </w:t>
      </w:r>
    </w:p>
    <w:p w:rsidR="004B3AFD" w:rsidRPr="004B3AFD" w:rsidRDefault="004B3AFD" w:rsidP="004B3A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3AFD">
        <w:rPr>
          <w:rFonts w:ascii="Times New Roman" w:eastAsia="Times New Roman" w:hAnsi="Times New Roman" w:cs="Times New Roman"/>
          <w:b/>
          <w:bCs/>
          <w:sz w:val="24"/>
          <w:szCs w:val="24"/>
        </w:rPr>
        <w:t>COMPLIANCE WITH LAWS.</w:t>
      </w:r>
      <w:r w:rsidRPr="004B3AFD">
        <w:rPr>
          <w:rFonts w:ascii="Times New Roman" w:eastAsia="Times New Roman" w:hAnsi="Times New Roman" w:cs="Times New Roman"/>
          <w:sz w:val="24"/>
          <w:szCs w:val="24"/>
        </w:rPr>
        <w:t xml:space="preserve"> You shall comply with all laws and regulations of the United States and other countries ("Export Laws") to ensure that the Software Product is not (1) exported, directly or indirectly, in violation of Export Laws, or (2) used for any purpose prohibited by Export Laws, including, without limitation, nuclear, chemical, or biological weapons proliferation. You further agree that you will not use the Software Product for any purpose prohibited under applicable law.</w:t>
      </w:r>
    </w:p>
    <w:p w:rsidR="004B3AFD" w:rsidRPr="004B3AFD" w:rsidRDefault="004B3AFD" w:rsidP="004B3A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3AFD">
        <w:rPr>
          <w:rFonts w:ascii="Times New Roman" w:eastAsia="Times New Roman" w:hAnsi="Times New Roman" w:cs="Times New Roman"/>
          <w:b/>
          <w:bCs/>
          <w:sz w:val="24"/>
          <w:szCs w:val="24"/>
        </w:rPr>
        <w:t>ENTIRE AGREEMENT.</w:t>
      </w:r>
      <w:r w:rsidRPr="004B3AFD">
        <w:rPr>
          <w:rFonts w:ascii="Times New Roman" w:eastAsia="Times New Roman" w:hAnsi="Times New Roman" w:cs="Times New Roman"/>
          <w:sz w:val="24"/>
          <w:szCs w:val="24"/>
        </w:rPr>
        <w:t xml:space="preserve"> This EULA is the entire agreement between you and </w:t>
      </w:r>
      <w:r>
        <w:rPr>
          <w:rFonts w:ascii="Times New Roman" w:eastAsia="Times New Roman" w:hAnsi="Times New Roman" w:cs="Times New Roman"/>
          <w:sz w:val="24"/>
          <w:szCs w:val="24"/>
        </w:rPr>
        <w:t>ANONIMECS GMBH</w:t>
      </w:r>
      <w:r w:rsidRPr="004B3AFD">
        <w:rPr>
          <w:rFonts w:ascii="Times New Roman" w:eastAsia="Times New Roman" w:hAnsi="Times New Roman" w:cs="Times New Roman"/>
          <w:sz w:val="24"/>
          <w:szCs w:val="24"/>
        </w:rPr>
        <w:t xml:space="preserve"> relating to the Software Product and it supersedes all prior or contemporaneous oral or written communications, proposals and representations with respect to the Software Product or any other subject matter covered by this EULA. To the extent the terms of any </w:t>
      </w:r>
      <w:r>
        <w:rPr>
          <w:rFonts w:ascii="Times New Roman" w:eastAsia="Times New Roman" w:hAnsi="Times New Roman" w:cs="Times New Roman"/>
          <w:sz w:val="24"/>
          <w:szCs w:val="24"/>
        </w:rPr>
        <w:t>ANONIMECS GMBH</w:t>
      </w:r>
      <w:r w:rsidRPr="004B3AFD">
        <w:rPr>
          <w:rFonts w:ascii="Times New Roman" w:eastAsia="Times New Roman" w:hAnsi="Times New Roman" w:cs="Times New Roman"/>
          <w:sz w:val="24"/>
          <w:szCs w:val="24"/>
        </w:rPr>
        <w:t xml:space="preserve"> policies or programs for support services conflict with the terms of this EULA, the terms of this EULA shall control. In the event of a conflict between the English and any non-English versions of this EULA, the English version shall govern. If any provision of this EULA is held by a court of competent jurisdiction to be contrary to law, such provision will be changed and interpreted so as to best accomplish the objectives of the original provision to the fullest extent allowed by law and the remaining provision of the EULA will remain in force and effect. Sections 5, 6, </w:t>
      </w:r>
      <w:r>
        <w:rPr>
          <w:rFonts w:ascii="Times New Roman" w:eastAsia="Times New Roman" w:hAnsi="Times New Roman" w:cs="Times New Roman"/>
          <w:sz w:val="24"/>
          <w:szCs w:val="24"/>
        </w:rPr>
        <w:t>8</w:t>
      </w:r>
      <w:r w:rsidRPr="004B3AF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9</w:t>
      </w:r>
      <w:r w:rsidRPr="004B3AF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w:t>
      </w:r>
      <w:r w:rsidRPr="004B3AFD">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13</w:t>
      </w:r>
      <w:r w:rsidRPr="004B3AFD">
        <w:rPr>
          <w:rFonts w:ascii="Times New Roman" w:eastAsia="Times New Roman" w:hAnsi="Times New Roman" w:cs="Times New Roman"/>
          <w:sz w:val="24"/>
          <w:szCs w:val="24"/>
        </w:rPr>
        <w:t xml:space="preserve"> shall survive termination of this EULA.</w:t>
      </w:r>
    </w:p>
    <w:p w:rsidR="00F30A54" w:rsidRDefault="00F30A54"/>
    <w:sectPr w:rsidR="00F30A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1D1C71"/>
    <w:multiLevelType w:val="multilevel"/>
    <w:tmpl w:val="A2E4A5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AFD"/>
    <w:rsid w:val="004B3AFD"/>
    <w:rsid w:val="008419B9"/>
    <w:rsid w:val="00F30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B3A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3AF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B3AF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B3A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3AF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B3A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1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DCFA671B.dotm</Template>
  <TotalTime>0</TotalTime>
  <Pages>4</Pages>
  <Words>1792</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Commerzbank AG</Company>
  <LinksUpToDate>false</LinksUpToDate>
  <CharactersWithSpaces>11990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Meszaros, Csaba</dc:creator>
  <cp:lastModifiedBy>Meszaros, Csaba</cp:lastModifiedBy>
  <cp:revision>1</cp:revision>
  <dcterms:created xsi:type="dcterms:W3CDTF">2014-12-02T13:27:00Z</dcterms:created>
  <dcterms:modified xsi:type="dcterms:W3CDTF">2014-12-02T13:40:00Z</dcterms:modified>
</cp:coreProperties>
</file>